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851"/>
        <w:tblW w:w="51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/>
      </w:tblPr>
      <w:tblGrid>
        <w:gridCol w:w="5835"/>
        <w:gridCol w:w="4457"/>
      </w:tblGrid>
      <w:tr w:rsidR="007A0F44" w:rsidRPr="007F147B" w:rsidTr="00665499">
        <w:trPr>
          <w:trHeight w:hRule="exact" w:val="1425"/>
        </w:trPr>
        <w:tc>
          <w:tcPr>
            <w:tcW w:w="5835" w:type="dxa"/>
            <w:tcMar>
              <w:right w:w="144" w:type="dxa"/>
            </w:tcMar>
            <w:vAlign w:val="bottom"/>
          </w:tcPr>
          <w:p w:rsidR="007A0F44" w:rsidRPr="00665499" w:rsidRDefault="007F147B" w:rsidP="00665499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  <w:r w:rsidRPr="00665499">
              <w:rPr>
                <w:rFonts w:ascii="Times New Roman" w:hAnsi="Times New Roman" w:cs="Times New Roman"/>
                <w:sz w:val="52"/>
                <w:szCs w:val="52"/>
              </w:rPr>
              <w:t>Latta</w:t>
            </w:r>
          </w:p>
          <w:p w:rsidR="007A0F44" w:rsidRPr="007F147B" w:rsidRDefault="007F147B" w:rsidP="00665499">
            <w:pPr>
              <w:pStyle w:val="Subtitle"/>
              <w:rPr>
                <w:rFonts w:ascii="Times New Roman" w:hAnsi="Times New Roman" w:cs="Times New Roman"/>
              </w:rPr>
            </w:pPr>
            <w:r w:rsidRPr="00665499">
              <w:rPr>
                <w:rFonts w:ascii="Times New Roman" w:hAnsi="Times New Roman" w:cs="Times New Roman"/>
                <w:sz w:val="52"/>
                <w:szCs w:val="52"/>
              </w:rPr>
              <w:t>Dodiya</w:t>
            </w:r>
          </w:p>
        </w:tc>
        <w:tc>
          <w:tcPr>
            <w:tcW w:w="4457" w:type="dxa"/>
            <w:tcMar>
              <w:left w:w="144" w:type="dxa"/>
            </w:tcMar>
            <w:vAlign w:val="bottom"/>
          </w:tcPr>
          <w:p w:rsidR="007A0F44" w:rsidRPr="007F147B" w:rsidRDefault="00A16BA9" w:rsidP="00665499">
            <w:pPr>
              <w:pStyle w:val="ContactInf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address:"/>
                <w:tag w:val="Enter address:"/>
                <w:id w:val="-989020281"/>
                <w:placeholder>
                  <w:docPart w:val="A9CE8074893B4694B533118E22A60D0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Content>
                <w:r w:rsidR="00665499">
                  <w:rPr>
                    <w:rFonts w:ascii="Times New Roman" w:hAnsi="Times New Roman" w:cs="Times New Roman"/>
                    <w:color w:val="auto"/>
                    <w:lang w:val="en-IN"/>
                  </w:rPr>
                  <w:t>Tadha vadi,Sarangpur road,</w:t>
                </w:r>
              </w:sdtContent>
            </w:sdt>
            <w:r w:rsidR="007A0F44" w:rsidRPr="007F147B">
              <w:rPr>
                <w:rFonts w:ascii="Times New Roman" w:hAnsi="Times New Roman" w:cs="Times New Roman"/>
              </w:rPr>
              <w:t xml:space="preserve"> </w:t>
            </w:r>
            <w:r w:rsidR="007F147B" w:rsidRPr="007F147B">
              <w:rPr>
                <w:rFonts w:ascii="Times New Roman" w:hAnsi="Times New Roman" w:cs="Times New Roman"/>
              </w:rPr>
              <w:t>Botad</w:t>
            </w:r>
            <w:r w:rsidR="00665499">
              <w:rPr>
                <w:rFonts w:ascii="Times New Roman" w:hAnsi="Times New Roman" w:cs="Times New Roman"/>
              </w:rPr>
              <w:t xml:space="preserve"> </w:t>
            </w:r>
            <w:r w:rsidRPr="007F147B">
              <w:rPr>
                <w:rFonts w:ascii="Times New Roman" w:hAnsi="Times New Roman" w:cs="Times New Roman"/>
                <w:noProof/>
              </w:rPr>
            </w:r>
            <w:r w:rsidRPr="007F147B">
              <w:rPr>
                <w:rFonts w:ascii="Times New Roman" w:hAnsi="Times New Roman" w:cs="Times New Roman"/>
                <w:noProof/>
              </w:rPr>
              <w:pict>
                <v:shape id="Address icon" o:spid="_x0000_s1052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:rsidR="007A0F44" w:rsidRPr="007F147B" w:rsidRDefault="00A16BA9" w:rsidP="00665499">
            <w:pPr>
              <w:pStyle w:val="ContactInf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phone:"/>
                <w:tag w:val="Enter phone:"/>
                <w:id w:val="381135673"/>
                <w:placeholder>
                  <w:docPart w:val="8EE7F078FC2F46F28D5DB2AFF1AEFAC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Content>
                <w:r w:rsidR="00665499">
                  <w:rPr>
                    <w:rFonts w:ascii="Times New Roman" w:hAnsi="Times New Roman" w:cs="Times New Roman"/>
                    <w:color w:val="auto"/>
                    <w:lang w:val="en-IN"/>
                  </w:rPr>
                  <w:t>+918200969373</w:t>
                </w:r>
              </w:sdtContent>
            </w:sdt>
            <w:r w:rsidR="007A0F44" w:rsidRPr="007F147B">
              <w:rPr>
                <w:rFonts w:ascii="Times New Roman" w:hAnsi="Times New Roman" w:cs="Times New Roman"/>
              </w:rPr>
              <w:t xml:space="preserve">  </w:t>
            </w:r>
            <w:r w:rsidRPr="007F147B">
              <w:rPr>
                <w:rFonts w:ascii="Times New Roman" w:hAnsi="Times New Roman" w:cs="Times New Roman"/>
                <w:noProof/>
              </w:rPr>
            </w:r>
            <w:r w:rsidRPr="007F147B">
              <w:rPr>
                <w:rFonts w:ascii="Times New Roman" w:hAnsi="Times New Roman" w:cs="Times New Roman"/>
                <w:noProof/>
              </w:rPr>
              <w:pict>
                <v:shape id="Telephone icon" o:spid="_x0000_s1051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:rsidR="007A0F44" w:rsidRPr="007F147B" w:rsidRDefault="00A16BA9" w:rsidP="00665499">
            <w:pPr>
              <w:pStyle w:val="ContactInf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email:"/>
                <w:tag w:val="Enter email:"/>
                <w:id w:val="479813182"/>
                <w:placeholder>
                  <w:docPart w:val="22D7277B15664839B682E70F495D5C6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Content>
                <w:r w:rsidR="00665499">
                  <w:rPr>
                    <w:rFonts w:ascii="Times New Roman" w:hAnsi="Times New Roman" w:cs="Times New Roman"/>
                    <w:color w:val="auto"/>
                    <w:lang w:val="en-IN"/>
                  </w:rPr>
                  <w:t>lafidodiya9421@gmail.com</w:t>
                </w:r>
              </w:sdtContent>
            </w:sdt>
            <w:r w:rsidR="007A0F44" w:rsidRPr="007F147B">
              <w:rPr>
                <w:rFonts w:ascii="Times New Roman" w:hAnsi="Times New Roman" w:cs="Times New Roman"/>
              </w:rPr>
              <w:t xml:space="preserve">  </w:t>
            </w:r>
            <w:r w:rsidRPr="007F147B">
              <w:rPr>
                <w:rFonts w:ascii="Times New Roman" w:hAnsi="Times New Roman" w:cs="Times New Roman"/>
                <w:noProof/>
              </w:rPr>
            </w:r>
            <w:r w:rsidRPr="007F147B">
              <w:rPr>
                <w:rFonts w:ascii="Times New Roman" w:hAnsi="Times New Roman" w:cs="Times New Roman"/>
                <w:noProof/>
              </w:rPr>
              <w:pict>
                <v:shape id="Freeform 5" o:spid="_x0000_s1050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path="m108,21r,l60,58,12,21v-1,-1,-1,-2,,-3c13,16,14,16,16,17l60,51,104,17v1,-1,3,-1,4,1c109,19,109,20,108,21r,xm114,r,l6,c3,,,3,,6l,74v,3,3,6,6,6l114,80v3,,6,-3,6,-6l120,6c120,3,117,,114,xe" fillcolor="#77448b [3204]" stroked="f" strokeweight="0">
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<o:lock v:ext="edit" aspectratio="t" verticies="t"/>
                  <w10:wrap type="none"/>
                  <w10:anchorlock/>
                </v:shape>
              </w:pict>
            </w:r>
          </w:p>
          <w:p w:rsidR="007A0F44" w:rsidRPr="007F147B" w:rsidRDefault="00665499" w:rsidP="00665499">
            <w:pPr>
              <w:pStyle w:val="ContactInfo"/>
              <w:jc w:val="left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LinkedIn profile:"/>
                <w:tag w:val="Enter LinkedIn profile:"/>
                <w:id w:val="-1253892234"/>
                <w:placeholder>
                  <w:docPart w:val="5D0BD538A21A44A7BEAB6CE29F15776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Content>
                <w:r>
                  <w:rPr>
                    <w:rFonts w:ascii="Times New Roman" w:hAnsi="Times New Roman" w:cs="Times New Roman"/>
                    <w:lang w:val="en-IN"/>
                  </w:rPr>
                  <w:t>www.linkedin.com/in/latta-dodiya</w:t>
                </w:r>
              </w:sdtContent>
            </w:sdt>
            <w:r w:rsidR="007A0F44" w:rsidRPr="007F147B">
              <w:rPr>
                <w:rFonts w:ascii="Times New Roman" w:hAnsi="Times New Roman" w:cs="Times New Roman"/>
              </w:rPr>
              <w:t xml:space="preserve">  </w:t>
            </w:r>
            <w:r w:rsidR="00A16BA9" w:rsidRPr="007F147B">
              <w:rPr>
                <w:rFonts w:ascii="Times New Roman" w:hAnsi="Times New Roman" w:cs="Times New Roman"/>
                <w:noProof/>
              </w:rPr>
            </w:r>
            <w:r w:rsidR="00A16BA9" w:rsidRPr="007F147B">
              <w:rPr>
                <w:rFonts w:ascii="Times New Roman" w:hAnsi="Times New Roman" w:cs="Times New Roman"/>
                <w:noProof/>
              </w:rPr>
              <w:pict>
                <v:shape id="LinkedIn icon" o:spid="_x0000_s1049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<o:lock v:ext="edit" verticies="t"/>
                  <w10:wrap type="none"/>
                  <w10:anchorlock/>
                </v:shape>
              </w:pict>
            </w:r>
          </w:p>
          <w:p w:rsidR="007A0F44" w:rsidRPr="007F147B" w:rsidRDefault="00A16BA9" w:rsidP="00665499">
            <w:pPr>
              <w:pStyle w:val="ContactInf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Twitter/blog/portfolio:"/>
                <w:tag w:val="Enter Twitter/blog/portfolio:"/>
                <w:id w:val="1198669372"/>
                <w:placeholder>
                  <w:docPart w:val="E829AC39E54C4581A7FD47BE022011E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 w:multiLine="1"/>
              </w:sdtPr>
              <w:sdtContent>
                <w:r w:rsidR="007A0F44" w:rsidRPr="007F147B">
                  <w:rPr>
                    <w:rFonts w:ascii="Times New Roman" w:hAnsi="Times New Roman" w:cs="Times New Roman"/>
                  </w:rPr>
                  <w:t>Twitter/Blog/Portfolio</w:t>
                </w:r>
              </w:sdtContent>
            </w:sdt>
            <w:r w:rsidR="007A0F44" w:rsidRPr="007F147B">
              <w:rPr>
                <w:rFonts w:ascii="Times New Roman" w:hAnsi="Times New Roman" w:cs="Times New Roman"/>
              </w:rPr>
              <w:t xml:space="preserve">  </w:t>
            </w:r>
            <w:r w:rsidRPr="007F147B">
              <w:rPr>
                <w:rFonts w:ascii="Times New Roman" w:hAnsi="Times New Roman" w:cs="Times New Roman"/>
                <w:noProof/>
              </w:rPr>
            </w:r>
            <w:r w:rsidRPr="007F147B">
              <w:rPr>
                <w:rFonts w:ascii="Times New Roman" w:hAnsi="Times New Roman" w:cs="Times New Roman"/>
                <w:noProof/>
              </w:rPr>
              <w:pict>
                <v:shape id="Website icon" o:spid="_x0000_s1048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<o:lock v:ext="edit" verticies="t"/>
                  <w10:wrap type="none"/>
                  <w10:anchorlock/>
                </v:shape>
              </w:pic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/>
      </w:tblPr>
      <w:tblGrid>
        <w:gridCol w:w="852"/>
        <w:gridCol w:w="10091"/>
      </w:tblGrid>
      <w:tr w:rsidR="000E24AC" w:rsidRPr="007F147B" w:rsidTr="00D85CA4">
        <w:trPr>
          <w:cnfStyle w:val="10000000000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7F147B" w:rsidRDefault="00A16BA9" w:rsidP="009D0878">
            <w:pPr>
              <w:pStyle w:val="Icons"/>
              <w:rPr>
                <w:rFonts w:ascii="Times New Roman" w:hAnsi="Times New Roman" w:cs="Times New Roman"/>
              </w:rPr>
            </w:pPr>
            <w:r w:rsidRPr="007F147B">
              <w:rPr>
                <w:rFonts w:ascii="Times New Roman" w:hAnsi="Times New Roman" w:cs="Times New Roman"/>
                <w:b w:val="0"/>
                <w:bCs w:val="0"/>
                <w:noProof/>
              </w:rPr>
            </w:r>
            <w:r w:rsidRPr="007F147B">
              <w:rPr>
                <w:rFonts w:ascii="Times New Roman" w:hAnsi="Times New Roman" w:cs="Times New Roman"/>
                <w:b w:val="0"/>
                <w:bCs w:val="0"/>
                <w:noProof/>
              </w:rPr>
              <w:pict>
                <v:group id="Objective in circle icon" o:spid="_x0000_s1026" alt="Objective icon" style="width:21.6pt;height:21.6pt;mso-position-horizontal-relative:char;mso-position-vertical-relative:line" coordsize="171,171">
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7F147B" w:rsidRDefault="007F147B" w:rsidP="007F147B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Career Objective</w:t>
            </w:r>
          </w:p>
        </w:tc>
      </w:tr>
    </w:tbl>
    <w:p w:rsidR="007F147B" w:rsidRDefault="007F147B" w:rsidP="007F14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7B4D" w:rsidRPr="007F147B" w:rsidRDefault="007F147B" w:rsidP="007F14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Self motivated and hard working fresher and Seeking for an opportunity to work in c</w:t>
      </w:r>
      <w:r w:rsidRPr="009A64C5">
        <w:rPr>
          <w:rFonts w:ascii="Times New Roman" w:hAnsi="Times New Roman" w:cs="Times New Roman"/>
          <w:sz w:val="24"/>
          <w:szCs w:val="24"/>
        </w:rPr>
        <w:t xml:space="preserve">hallenging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A64C5">
        <w:rPr>
          <w:rFonts w:ascii="Times New Roman" w:hAnsi="Times New Roman" w:cs="Times New Roman"/>
          <w:sz w:val="24"/>
          <w:szCs w:val="24"/>
        </w:rPr>
        <w:t>nvironment. Where I 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4C5">
        <w:rPr>
          <w:rFonts w:ascii="Times New Roman" w:hAnsi="Times New Roman" w:cs="Times New Roman"/>
          <w:sz w:val="24"/>
          <w:szCs w:val="24"/>
        </w:rPr>
        <w:t xml:space="preserve">utilizing my skill and my knowledge to the best of my abilities and contributing </w:t>
      </w:r>
      <w:r>
        <w:rPr>
          <w:rFonts w:ascii="Times New Roman" w:hAnsi="Times New Roman" w:cs="Times New Roman"/>
          <w:sz w:val="24"/>
          <w:szCs w:val="24"/>
        </w:rPr>
        <w:t>positively</w:t>
      </w:r>
      <w:r w:rsidRPr="009A64C5">
        <w:rPr>
          <w:rFonts w:ascii="Times New Roman" w:hAnsi="Times New Roman" w:cs="Times New Roman"/>
          <w:sz w:val="24"/>
          <w:szCs w:val="24"/>
        </w:rPr>
        <w:t xml:space="preserve"> to my personal growth as well as growth of organization.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847"/>
        <w:gridCol w:w="10096"/>
      </w:tblGrid>
      <w:tr w:rsidR="00A77B4D" w:rsidRPr="007F147B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7F147B" w:rsidRDefault="00A16BA9" w:rsidP="00075B13">
            <w:pPr>
              <w:pStyle w:val="Icons"/>
              <w:rPr>
                <w:rFonts w:ascii="Times New Roman" w:hAnsi="Times New Roman" w:cs="Times New Roman"/>
              </w:rPr>
            </w:pPr>
            <w:r w:rsidRPr="007F147B">
              <w:rPr>
                <w:rFonts w:ascii="Times New Roman" w:hAnsi="Times New Roman" w:cs="Times New Roman"/>
                <w:noProof/>
              </w:rPr>
            </w:r>
            <w:r w:rsidRPr="007F147B">
              <w:rPr>
                <w:rFonts w:ascii="Times New Roman" w:hAnsi="Times New Roman" w:cs="Times New Roman"/>
                <w:noProof/>
              </w:rPr>
              <w:pict>
                <v:group id="_x0000_s1045" alt="Education icon" style="width:21.6pt;height:21.6pt;mso-position-horizontal-relative:char;mso-position-vertical-relative:line" coordsize="171,171">
                  <v:shape id="Education icon circle" o:spid="_x0000_s104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ducation icon symbol" o:spid="_x0000_s1046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A77B4D" w:rsidRPr="007F147B" w:rsidRDefault="00A16BA9" w:rsidP="002146F8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ducation:"/>
                <w:tag w:val="Education:"/>
                <w:id w:val="1586649636"/>
                <w:placeholder>
                  <w:docPart w:val="DC42003FE032400E965C8FE3E1331BB2"/>
                </w:placeholder>
                <w:temporary/>
                <w:showingPlcHdr/>
              </w:sdtPr>
              <w:sdtContent>
                <w:r w:rsidR="00DD2D34" w:rsidRPr="007F147B"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</w:p>
        </w:tc>
      </w:tr>
    </w:tbl>
    <w:p w:rsidR="00665499" w:rsidRDefault="00665499" w:rsidP="00B47E1E">
      <w:pPr>
        <w:pStyle w:val="Heading2"/>
        <w:rPr>
          <w:rFonts w:ascii="Times New Roman" w:hAnsi="Times New Roman" w:cs="Times New Roman"/>
        </w:rPr>
      </w:pPr>
    </w:p>
    <w:p w:rsidR="007C0E0E" w:rsidRPr="007F147B" w:rsidRDefault="00665499" w:rsidP="00B47E1E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M.E(C.E)</w:t>
      </w:r>
      <w:r w:rsidR="007C0E0E" w:rsidRPr="007F147B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LDRP,KSV University, Gandhinagar</w:t>
      </w:r>
    </w:p>
    <w:p w:rsidR="007C0E0E" w:rsidRPr="007F147B" w:rsidRDefault="00665499" w:rsidP="004F199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="007C0E0E" w:rsidRPr="007F147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2019</w:t>
      </w:r>
    </w:p>
    <w:p w:rsidR="00665499" w:rsidRDefault="00665499" w:rsidP="00785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8.26 CPI</w:t>
      </w:r>
    </w:p>
    <w:p w:rsidR="00665499" w:rsidRPr="007F147B" w:rsidRDefault="00665499" w:rsidP="00785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9.2 SPI</w:t>
      </w:r>
    </w:p>
    <w:p w:rsidR="007C0E0E" w:rsidRPr="007F147B" w:rsidRDefault="00665499" w:rsidP="00B47E1E">
      <w:pPr>
        <w:pStyle w:val="Heading2"/>
        <w:rPr>
          <w:rFonts w:ascii="Times New Roman" w:hAnsi="Times New Roman" w:cs="Times New Roman"/>
        </w:rPr>
      </w:pPr>
      <w:r w:rsidRPr="00256B47">
        <w:rPr>
          <w:rFonts w:ascii="Times New Roman" w:hAnsi="Times New Roman" w:cs="Times New Roman"/>
        </w:rPr>
        <w:t>B.E</w:t>
      </w:r>
      <w:r>
        <w:rPr>
          <w:rFonts w:ascii="Times New Roman" w:hAnsi="Times New Roman" w:cs="Times New Roman"/>
        </w:rPr>
        <w:t>(C.E)</w:t>
      </w:r>
      <w:r w:rsidR="007C0E0E" w:rsidRPr="007F147B">
        <w:rPr>
          <w:rFonts w:ascii="Times New Roman" w:hAnsi="Times New Roman" w:cs="Times New Roman"/>
        </w:rPr>
        <w:t xml:space="preserve"> | </w:t>
      </w:r>
      <w:r w:rsidRPr="00256B47">
        <w:rPr>
          <w:rFonts w:ascii="Times New Roman" w:hAnsi="Times New Roman" w:cs="Times New Roman"/>
        </w:rPr>
        <w:t>Gujarat Technological University</w:t>
      </w:r>
    </w:p>
    <w:p w:rsidR="007C0E0E" w:rsidRPr="007F147B" w:rsidRDefault="00665499" w:rsidP="004F199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 w:rsidR="007C0E0E" w:rsidRPr="007F147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2016</w:t>
      </w:r>
    </w:p>
    <w:p w:rsidR="00665499" w:rsidRPr="007F147B" w:rsidRDefault="00665499" w:rsidP="007C0E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7.68 CGPA, 9.2 SPI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846"/>
        <w:gridCol w:w="10097"/>
      </w:tblGrid>
      <w:tr w:rsidR="00143224" w:rsidRPr="007F147B" w:rsidTr="00665499">
        <w:tc>
          <w:tcPr>
            <w:tcW w:w="725" w:type="dxa"/>
            <w:tcMar>
              <w:right w:w="216" w:type="dxa"/>
            </w:tcMar>
            <w:vAlign w:val="bottom"/>
          </w:tcPr>
          <w:p w:rsidR="00143224" w:rsidRPr="007F147B" w:rsidRDefault="00A16BA9" w:rsidP="00075B13">
            <w:pPr>
              <w:pStyle w:val="Icons"/>
              <w:rPr>
                <w:rFonts w:ascii="Times New Roman" w:hAnsi="Times New Roman" w:cs="Times New Roman"/>
              </w:rPr>
            </w:pPr>
            <w:r w:rsidRPr="007F147B">
              <w:rPr>
                <w:rFonts w:ascii="Times New Roman" w:hAnsi="Times New Roman" w:cs="Times New Roman"/>
                <w:noProof/>
              </w:rPr>
            </w:r>
            <w:r w:rsidRPr="007F147B">
              <w:rPr>
                <w:rFonts w:ascii="Times New Roman" w:hAnsi="Times New Roman" w:cs="Times New Roman"/>
                <w:noProof/>
              </w:rPr>
              <w:pict>
                <v:group id="Skills in circle icon" o:spid="_x0000_s1037" alt="Skills icon" style="width:21.6pt;height:21.6pt;mso-position-horizontal-relative:char;mso-position-vertical-relative:line" coordsize="171,171">
                  <v:shape id="Skills icon circle" o:spid="_x0000_s1041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kills icon symbol part 1" o:spid="_x0000_s1040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<v:path arrowok="t" o:connecttype="custom" o:connectlocs="2,0;3,0;3,1;4,1;4,2;4,3;3,3;3,4;2,4;1,4;1,3;0,3;0,2;0,1;1,1;1,0;2,0" o:connectangles="0,0,0,0,0,0,0,0,0,0,0,0,0,0,0,0,0"/>
                  </v:shape>
                  <v:shape id="Skills icon symbol part 2" o:spid="_x0000_s103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<o:lock v:ext="edit" verticies="t"/>
                  </v:shape>
                  <v:shape id="Skills icon symbol part 3" o:spid="_x0000_s1038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</v:shape>
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143224" w:rsidRPr="007F147B" w:rsidRDefault="00A16BA9" w:rsidP="00AD6216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Skills:"/>
                <w:tag w:val="Skills:"/>
                <w:id w:val="-925109897"/>
                <w:placeholder>
                  <w:docPart w:val="A5E4D5364B2043D290C95FECC9ED9490"/>
                </w:placeholder>
                <w:temporary/>
                <w:showingPlcHdr/>
              </w:sdtPr>
              <w:sdtContent>
                <w:r w:rsidR="00143224" w:rsidRPr="007F147B">
                  <w:rPr>
                    <w:rFonts w:ascii="Times New Roman" w:hAnsi="Times New Roman" w:cs="Times New Roman"/>
                  </w:rPr>
                  <w:t>Skills</w:t>
                </w:r>
              </w:sdtContent>
            </w:sdt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5043"/>
        <w:gridCol w:w="5043"/>
      </w:tblGrid>
      <w:tr w:rsidR="00143224" w:rsidRPr="007F147B" w:rsidTr="00565B06">
        <w:tc>
          <w:tcPr>
            <w:tcW w:w="4320" w:type="dxa"/>
          </w:tcPr>
          <w:p w:rsidR="00665499" w:rsidRPr="007F147B" w:rsidRDefault="00665499" w:rsidP="00665499">
            <w:pPr>
              <w:pStyle w:val="ListBullet"/>
              <w:spacing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Languages: HTML5,CSS3,Basic Jvascript</w:t>
            </w:r>
          </w:p>
          <w:p w:rsidR="00665499" w:rsidRDefault="00665499" w:rsidP="00665499">
            <w:pPr>
              <w:pStyle w:val="ListBullet"/>
              <w:spacing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Framework: Bootstrap</w:t>
            </w:r>
          </w:p>
          <w:p w:rsidR="00665499" w:rsidRPr="00665499" w:rsidRDefault="00665499" w:rsidP="00665499">
            <w:pPr>
              <w:pStyle w:val="ListBullet"/>
              <w:spacing w:after="80"/>
              <w:rPr>
                <w:rFonts w:ascii="Times New Roman" w:hAnsi="Times New Roman" w:cs="Times New Roman"/>
              </w:rPr>
            </w:pPr>
            <w:r w:rsidRPr="00665499">
              <w:rPr>
                <w:rFonts w:ascii="Times New Roman" w:hAnsi="Times New Roman" w:cs="Times New Roman"/>
              </w:rPr>
              <w:t xml:space="preserve">Version control – </w:t>
            </w:r>
            <w:r>
              <w:rPr>
                <w:rFonts w:ascii="Times New Roman" w:hAnsi="Times New Roman" w:cs="Times New Roman"/>
              </w:rPr>
              <w:t>Github</w:t>
            </w:r>
          </w:p>
          <w:p w:rsidR="00665499" w:rsidRPr="00665499" w:rsidRDefault="00665499" w:rsidP="00665499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:rsidR="00665499" w:rsidRPr="007F147B" w:rsidRDefault="00665499" w:rsidP="00665499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846"/>
        <w:gridCol w:w="10097"/>
      </w:tblGrid>
      <w:tr w:rsidR="00AC7C34" w:rsidRPr="007F147B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7F147B" w:rsidRDefault="00A16BA9" w:rsidP="00075B13">
            <w:pPr>
              <w:pStyle w:val="Icons"/>
              <w:rPr>
                <w:rFonts w:ascii="Times New Roman" w:hAnsi="Times New Roman" w:cs="Times New Roman"/>
              </w:rPr>
            </w:pPr>
            <w:r w:rsidRPr="007F147B">
              <w:rPr>
                <w:rFonts w:ascii="Times New Roman" w:hAnsi="Times New Roman" w:cs="Times New Roman"/>
                <w:noProof/>
              </w:rPr>
            </w:r>
            <w:r w:rsidRPr="007F147B">
              <w:rPr>
                <w:rFonts w:ascii="Times New Roman" w:hAnsi="Times New Roman" w:cs="Times New Roman"/>
                <w:noProof/>
              </w:rPr>
              <w:pict>
                <v:group id="Activities in circle icon" o:spid="_x0000_s1032" alt="Activities icon" style="width:21.6pt;height:21.6pt;mso-position-horizontal-relative:char;mso-position-vertical-relative:line" coordsize="171,171">
                  <v:shape id="Activities icon circle" o:spid="_x0000_s1036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35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34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33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665499" w:rsidRPr="007F147B" w:rsidRDefault="00665499" w:rsidP="00665499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Acadamic projects</w:t>
            </w:r>
          </w:p>
        </w:tc>
      </w:tr>
    </w:tbl>
    <w:p w:rsidR="00665499" w:rsidRDefault="00665499" w:rsidP="00665499">
      <w:pPr>
        <w:rPr>
          <w:rFonts w:ascii="Times New Roman" w:hAnsi="Times New Roman" w:cs="Times New Roman"/>
          <w:sz w:val="24"/>
          <w:szCs w:val="24"/>
        </w:rPr>
      </w:pPr>
    </w:p>
    <w:p w:rsidR="00665499" w:rsidRDefault="00665499" w:rsidP="00665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 w:rsidRPr="00665499">
        <w:rPr>
          <w:rFonts w:ascii="Times New Roman" w:hAnsi="Times New Roman" w:cs="Times New Roman"/>
          <w:sz w:val="24"/>
          <w:szCs w:val="24"/>
        </w:rPr>
        <w:t xml:space="preserve">: Hospital Management System </w:t>
      </w:r>
    </w:p>
    <w:p w:rsidR="00665499" w:rsidRDefault="00665499" w:rsidP="00665499">
      <w:pPr>
        <w:rPr>
          <w:rFonts w:ascii="Times New Roman" w:hAnsi="Times New Roman" w:cs="Times New Roman"/>
          <w:sz w:val="24"/>
          <w:szCs w:val="24"/>
        </w:rPr>
      </w:pPr>
      <w:r w:rsidRPr="00665499">
        <w:rPr>
          <w:rFonts w:ascii="Times New Roman" w:hAnsi="Times New Roman" w:cs="Times New Roman"/>
          <w:sz w:val="24"/>
          <w:szCs w:val="24"/>
        </w:rPr>
        <w:t xml:space="preserve">Tools and technologies: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499">
        <w:rPr>
          <w:rFonts w:ascii="Times New Roman" w:hAnsi="Times New Roman" w:cs="Times New Roman"/>
          <w:sz w:val="24"/>
          <w:szCs w:val="24"/>
        </w:rPr>
        <w:t xml:space="preserve">PHP programming </w:t>
      </w:r>
      <w:r>
        <w:rPr>
          <w:rFonts w:ascii="Times New Roman" w:hAnsi="Times New Roman" w:cs="Times New Roman"/>
          <w:sz w:val="24"/>
          <w:szCs w:val="24"/>
        </w:rPr>
        <w:t>language, HTML, CSS, Javascript</w:t>
      </w:r>
    </w:p>
    <w:p w:rsidR="00665499" w:rsidRDefault="00665499" w:rsidP="00665499">
      <w:pPr>
        <w:rPr>
          <w:rFonts w:ascii="Times New Roman" w:hAnsi="Times New Roman" w:cs="Times New Roman"/>
          <w:sz w:val="24"/>
          <w:szCs w:val="24"/>
        </w:rPr>
      </w:pPr>
      <w:r w:rsidRPr="00665499">
        <w:rPr>
          <w:rFonts w:ascii="Times New Roman" w:hAnsi="Times New Roman" w:cs="Times New Roman"/>
          <w:sz w:val="24"/>
          <w:szCs w:val="24"/>
        </w:rPr>
        <w:t>localhost: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5499">
        <w:rPr>
          <w:rFonts w:ascii="Times New Roman" w:hAnsi="Times New Roman" w:cs="Times New Roman"/>
          <w:sz w:val="24"/>
          <w:szCs w:val="24"/>
        </w:rPr>
        <w:t>Wampserver</w:t>
      </w:r>
    </w:p>
    <w:p w:rsidR="00665499" w:rsidRDefault="00665499" w:rsidP="00665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Editor:  </w:t>
      </w:r>
      <w:r w:rsidRPr="00665499">
        <w:rPr>
          <w:rFonts w:ascii="Times New Roman" w:hAnsi="Times New Roman" w:cs="Times New Roman"/>
          <w:color w:val="5F6368"/>
          <w:sz w:val="24"/>
          <w:szCs w:val="24"/>
        </w:rPr>
        <w:t>Dreamweaver</w:t>
      </w:r>
    </w:p>
    <w:p w:rsidR="00665499" w:rsidRDefault="00665499" w:rsidP="00665499">
      <w:pPr>
        <w:rPr>
          <w:rFonts w:ascii="Times New Roman" w:hAnsi="Times New Roman" w:cs="Times New Roman"/>
          <w:sz w:val="24"/>
          <w:szCs w:val="24"/>
        </w:rPr>
      </w:pPr>
      <w:r w:rsidRPr="00665499">
        <w:rPr>
          <w:rFonts w:ascii="Times New Roman" w:hAnsi="Times New Roman" w:cs="Times New Roman"/>
          <w:b/>
          <w:bCs/>
          <w:sz w:val="24"/>
          <w:szCs w:val="24"/>
        </w:rPr>
        <w:t>Master Thesis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65499" w:rsidRPr="00665499" w:rsidRDefault="00665499" w:rsidP="00665499">
      <w:pPr>
        <w:rPr>
          <w:rFonts w:ascii="Times New Roman" w:hAnsi="Times New Roman" w:cs="Times New Roman"/>
          <w:bCs/>
          <w:sz w:val="24"/>
          <w:szCs w:val="24"/>
        </w:rPr>
      </w:pPr>
      <w:r w:rsidRPr="00665499">
        <w:rPr>
          <w:rStyle w:val="Strong"/>
          <w:rFonts w:ascii="Times New Roman" w:hAnsi="Times New Roman" w:cs="Times New Roman"/>
          <w:sz w:val="24"/>
          <w:szCs w:val="24"/>
        </w:rPr>
        <w:t xml:space="preserve">Paper 1: </w:t>
      </w:r>
      <w:r w:rsidRPr="00665499">
        <w:rPr>
          <w:rFonts w:ascii="Times New Roman" w:hAnsi="Times New Roman" w:cs="Times New Roman"/>
          <w:bCs/>
          <w:sz w:val="24"/>
          <w:szCs w:val="24"/>
        </w:rPr>
        <w:t>A Strategy to Enhance Energy Efficiency for EC-MRPL in Internet of</w:t>
      </w:r>
      <w:r w:rsidRPr="00665499">
        <w:rPr>
          <w:rFonts w:ascii="Times New Roman" w:hAnsi="Times New Roman" w:cs="Times New Roman"/>
          <w:bCs/>
          <w:spacing w:val="11"/>
          <w:sz w:val="24"/>
          <w:szCs w:val="24"/>
        </w:rPr>
        <w:t xml:space="preserve"> </w:t>
      </w:r>
      <w:r w:rsidRPr="00665499">
        <w:rPr>
          <w:rFonts w:ascii="Times New Roman" w:hAnsi="Times New Roman" w:cs="Times New Roman"/>
          <w:bCs/>
          <w:sz w:val="24"/>
          <w:szCs w:val="24"/>
        </w:rPr>
        <w:t>Mobile Things.</w:t>
      </w:r>
    </w:p>
    <w:p w:rsidR="00665499" w:rsidRDefault="00665499" w:rsidP="00665499">
      <w:pPr>
        <w:rPr>
          <w:rFonts w:ascii="Times New Roman" w:hAnsi="Times New Roman" w:cs="Times New Roman"/>
          <w:bCs/>
          <w:sz w:val="24"/>
          <w:szCs w:val="24"/>
        </w:rPr>
      </w:pPr>
      <w:r w:rsidRPr="00665499">
        <w:rPr>
          <w:rFonts w:ascii="Times New Roman" w:hAnsi="Times New Roman" w:cs="Times New Roman"/>
          <w:bCs/>
          <w:sz w:val="24"/>
          <w:szCs w:val="24"/>
        </w:rPr>
        <w:t>Paper 2: A Survey on Mobility Extension in RPL</w:t>
      </w:r>
      <w:r w:rsidRPr="00665499">
        <w:rPr>
          <w:rFonts w:ascii="Times New Roman" w:hAnsi="Times New Roman" w:cs="Times New Roman"/>
          <w:bCs/>
          <w:noProof/>
          <w:sz w:val="24"/>
          <w:szCs w:val="24"/>
        </w:rPr>
        <w:t>: Internet</w:t>
      </w:r>
      <w:r w:rsidRPr="00665499">
        <w:rPr>
          <w:rFonts w:ascii="Times New Roman" w:hAnsi="Times New Roman" w:cs="Times New Roman"/>
          <w:bCs/>
          <w:sz w:val="24"/>
          <w:szCs w:val="24"/>
        </w:rPr>
        <w:t xml:space="preserve"> of Mobile Things.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846"/>
        <w:gridCol w:w="10097"/>
      </w:tblGrid>
      <w:tr w:rsidR="00665499" w:rsidRPr="007F147B" w:rsidTr="00665499">
        <w:tc>
          <w:tcPr>
            <w:tcW w:w="725" w:type="dxa"/>
            <w:tcMar>
              <w:right w:w="216" w:type="dxa"/>
            </w:tcMar>
            <w:vAlign w:val="bottom"/>
          </w:tcPr>
          <w:p w:rsidR="00665499" w:rsidRPr="007F147B" w:rsidRDefault="00665499" w:rsidP="002973FF">
            <w:pPr>
              <w:pStyle w:val="Icons"/>
              <w:rPr>
                <w:rFonts w:ascii="Times New Roman" w:hAnsi="Times New Roman" w:cs="Times New Roman"/>
              </w:rPr>
            </w:pPr>
            <w:r w:rsidRPr="007F147B">
              <w:rPr>
                <w:rFonts w:ascii="Times New Roman" w:hAnsi="Times New Roman" w:cs="Times New Roman"/>
                <w:noProof/>
              </w:rPr>
            </w:r>
            <w:r w:rsidRPr="007F147B">
              <w:rPr>
                <w:rFonts w:ascii="Times New Roman" w:hAnsi="Times New Roman" w:cs="Times New Roman"/>
                <w:noProof/>
              </w:rPr>
              <w:pict>
                <v:group id="Education in circle icon" o:spid="_x0000_s1077" alt="Education icon" style="width:21.6pt;height:21.6pt;mso-position-horizontal-relative:char;mso-position-vertical-relative:line" coordsize="171,171">
                  <v:shape id="Education icon circle" o:spid="_x0000_s1078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ducation icon symbol" o:spid="_x0000_s1079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665499" w:rsidRPr="007F147B" w:rsidRDefault="00665499" w:rsidP="00665499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Courses</w:t>
            </w:r>
          </w:p>
        </w:tc>
      </w:tr>
    </w:tbl>
    <w:p w:rsidR="00665499" w:rsidRPr="00665499" w:rsidRDefault="00665499" w:rsidP="0066549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665499">
        <w:rPr>
          <w:rFonts w:ascii="Times New Roman" w:hAnsi="Times New Roman" w:cs="Times New Roman"/>
        </w:rPr>
        <w:t>he-complete-web-development-bootcamp</w:t>
      </w:r>
    </w:p>
    <w:p w:rsidR="00665499" w:rsidRPr="00665499" w:rsidRDefault="00665499" w:rsidP="00316C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Plateform: Udemy online by Angela Yu – ongoing</w:t>
      </w:r>
    </w:p>
    <w:sectPr w:rsidR="00665499" w:rsidRPr="00665499" w:rsidSect="00665499">
      <w:footerReference w:type="default" r:id="rId11"/>
      <w:headerReference w:type="first" r:id="rId12"/>
      <w:pgSz w:w="12240" w:h="15840" w:code="1"/>
      <w:pgMar w:top="1077" w:right="1077" w:bottom="1077" w:left="1077" w:header="431" w:footer="64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FB1" w:rsidRDefault="00D82FB1" w:rsidP="00F534FB">
      <w:pPr>
        <w:spacing w:after="0"/>
      </w:pPr>
      <w:r>
        <w:separator/>
      </w:r>
    </w:p>
  </w:endnote>
  <w:endnote w:type="continuationSeparator" w:id="0">
    <w:p w:rsidR="00D82FB1" w:rsidRDefault="00D82FB1" w:rsidP="00F534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A16BA9">
        <w:pPr>
          <w:pStyle w:val="Footer"/>
        </w:pPr>
        <w:r>
          <w:fldChar w:fldCharType="begin"/>
        </w:r>
        <w:r w:rsidR="00056FE7">
          <w:instrText xml:space="preserve"> PAGE   \* MERGEFORMAT </w:instrText>
        </w:r>
        <w:r>
          <w:fldChar w:fldCharType="separate"/>
        </w:r>
        <w:r w:rsidR="006654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FB1" w:rsidRDefault="00D82FB1" w:rsidP="00F534FB">
      <w:pPr>
        <w:spacing w:after="0"/>
      </w:pPr>
      <w:r>
        <w:separator/>
      </w:r>
    </w:p>
  </w:footnote>
  <w:footnote w:type="continuationSeparator" w:id="0">
    <w:p w:rsidR="00D82FB1" w:rsidRDefault="00D82FB1" w:rsidP="00F534F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B1" w:rsidRDefault="00A16BA9">
    <w:pPr>
      <w:pStyle w:val="Header"/>
    </w:pPr>
    <w:r w:rsidRPr="00A16BA9">
      <w:rPr>
        <w:noProof/>
      </w:rPr>
      <w:pict>
        <v:rect id="Rectangle 1" o:spid="_x0000_s4097" style="position:absolute;margin-left:1132.8pt;margin-top:0;width:612pt;height:157.5pt;z-index:-251658752;visibility:visible;mso-width-percent:1000;mso-position-horizontal:right;mso-position-horizontal-relative:page;mso-position-vertical:top;mso-position-vertical-relative:page;mso-width-percent:100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FB670FE"/>
    <w:multiLevelType w:val="hybridMultilevel"/>
    <w:tmpl w:val="5D3C2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B615A6"/>
    <w:multiLevelType w:val="hybridMultilevel"/>
    <w:tmpl w:val="7B2810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222E2A"/>
    <w:multiLevelType w:val="hybridMultilevel"/>
    <w:tmpl w:val="269215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2"/>
  </w:num>
  <w:num w:numId="17">
    <w:abstractNumId w:val="1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F407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65499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147B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16BA9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4075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2FB1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20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665499"/>
    <w:pPr>
      <w:spacing w:after="160" w:line="259" w:lineRule="auto"/>
      <w:ind w:left="720"/>
      <w:contextualSpacing/>
    </w:pPr>
    <w:rPr>
      <w:color w:val="auto"/>
      <w:lang w:val="en-IN"/>
    </w:rPr>
  </w:style>
  <w:style w:type="character" w:styleId="Strong">
    <w:name w:val="Strong"/>
    <w:basedOn w:val="DefaultParagraphFont"/>
    <w:uiPriority w:val="22"/>
    <w:qFormat/>
    <w:rsid w:val="006654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9CE8074893B4694B533118E22A60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5D653-C1E7-465A-835F-F4784F2C2FB2}"/>
      </w:docPartPr>
      <w:docPartBody>
        <w:p w:rsidR="009D11A7" w:rsidRDefault="009D11A7">
          <w:pPr>
            <w:pStyle w:val="A9CE8074893B4694B533118E22A60D0F"/>
          </w:pPr>
          <w:r w:rsidRPr="009D0878">
            <w:t>Address</w:t>
          </w:r>
        </w:p>
      </w:docPartBody>
    </w:docPart>
    <w:docPart>
      <w:docPartPr>
        <w:name w:val="8EE7F078FC2F46F28D5DB2AFF1AEF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A9F5C-61BA-4460-861B-A76632AE1E04}"/>
      </w:docPartPr>
      <w:docPartBody>
        <w:p w:rsidR="009D11A7" w:rsidRDefault="009D11A7">
          <w:pPr>
            <w:pStyle w:val="8EE7F078FC2F46F28D5DB2AFF1AEFAC6"/>
          </w:pPr>
          <w:r w:rsidRPr="009D0878">
            <w:t>Phone</w:t>
          </w:r>
        </w:p>
      </w:docPartBody>
    </w:docPart>
    <w:docPart>
      <w:docPartPr>
        <w:name w:val="22D7277B15664839B682E70F495D5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2569C-1BFC-4A78-8AE9-D670D936D251}"/>
      </w:docPartPr>
      <w:docPartBody>
        <w:p w:rsidR="009D11A7" w:rsidRDefault="009D11A7">
          <w:pPr>
            <w:pStyle w:val="22D7277B15664839B682E70F495D5C61"/>
          </w:pPr>
          <w:r w:rsidRPr="009D0878">
            <w:t>Email</w:t>
          </w:r>
        </w:p>
      </w:docPartBody>
    </w:docPart>
    <w:docPart>
      <w:docPartPr>
        <w:name w:val="5D0BD538A21A44A7BEAB6CE29F157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13B1E-0A2C-4F4E-97E6-4FBB98497D48}"/>
      </w:docPartPr>
      <w:docPartBody>
        <w:p w:rsidR="009D11A7" w:rsidRDefault="009D11A7">
          <w:pPr>
            <w:pStyle w:val="5D0BD538A21A44A7BEAB6CE29F157764"/>
          </w:pPr>
          <w:r w:rsidRPr="009D0878">
            <w:t>LinkedIn Profile</w:t>
          </w:r>
        </w:p>
      </w:docPartBody>
    </w:docPart>
    <w:docPart>
      <w:docPartPr>
        <w:name w:val="E829AC39E54C4581A7FD47BE02201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2FACA-B24B-41AA-ACEF-6E3A41DAB28B}"/>
      </w:docPartPr>
      <w:docPartBody>
        <w:p w:rsidR="009D11A7" w:rsidRDefault="009D11A7">
          <w:pPr>
            <w:pStyle w:val="E829AC39E54C4581A7FD47BE022011E8"/>
          </w:pPr>
          <w:r w:rsidRPr="009D0878">
            <w:t>Twitter/Blog/Portfolio</w:t>
          </w:r>
        </w:p>
      </w:docPartBody>
    </w:docPart>
    <w:docPart>
      <w:docPartPr>
        <w:name w:val="DC42003FE032400E965C8FE3E1331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DDE5-7675-45EC-8EB7-8880138B02D5}"/>
      </w:docPartPr>
      <w:docPartBody>
        <w:p w:rsidR="009D11A7" w:rsidRDefault="009D11A7">
          <w:pPr>
            <w:pStyle w:val="DC42003FE032400E965C8FE3E1331BB2"/>
          </w:pPr>
          <w:r w:rsidRPr="00565B06">
            <w:t>Education</w:t>
          </w:r>
        </w:p>
      </w:docPartBody>
    </w:docPart>
    <w:docPart>
      <w:docPartPr>
        <w:name w:val="A5E4D5364B2043D290C95FECC9ED9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43EE3-1E27-45E5-B7EB-85C04C407D61}"/>
      </w:docPartPr>
      <w:docPartBody>
        <w:p w:rsidR="009D11A7" w:rsidRDefault="009D11A7">
          <w:pPr>
            <w:pStyle w:val="A5E4D5364B2043D290C95FECC9ED9490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11A7"/>
    <w:rsid w:val="009D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C245413BF145269B0F297CAD7FD9F9">
    <w:name w:val="B3C245413BF145269B0F297CAD7FD9F9"/>
    <w:rPr>
      <w:rFonts w:cs="Shruti"/>
    </w:rPr>
  </w:style>
  <w:style w:type="paragraph" w:customStyle="1" w:styleId="3DD8EB652F1F40E6BA4EF10C878F113E">
    <w:name w:val="3DD8EB652F1F40E6BA4EF10C878F113E"/>
    <w:rPr>
      <w:rFonts w:cs="Shruti"/>
    </w:rPr>
  </w:style>
  <w:style w:type="paragraph" w:customStyle="1" w:styleId="A9CE8074893B4694B533118E22A60D0F">
    <w:name w:val="A9CE8074893B4694B533118E22A60D0F"/>
    <w:rPr>
      <w:rFonts w:cs="Shruti"/>
    </w:rPr>
  </w:style>
  <w:style w:type="paragraph" w:customStyle="1" w:styleId="8EE7F078FC2F46F28D5DB2AFF1AEFAC6">
    <w:name w:val="8EE7F078FC2F46F28D5DB2AFF1AEFAC6"/>
    <w:rPr>
      <w:rFonts w:cs="Shruti"/>
    </w:rPr>
  </w:style>
  <w:style w:type="paragraph" w:customStyle="1" w:styleId="22D7277B15664839B682E70F495D5C61">
    <w:name w:val="22D7277B15664839B682E70F495D5C61"/>
    <w:rPr>
      <w:rFonts w:cs="Shruti"/>
    </w:rPr>
  </w:style>
  <w:style w:type="paragraph" w:customStyle="1" w:styleId="5D0BD538A21A44A7BEAB6CE29F157764">
    <w:name w:val="5D0BD538A21A44A7BEAB6CE29F157764"/>
    <w:rPr>
      <w:rFonts w:cs="Shruti"/>
    </w:rPr>
  </w:style>
  <w:style w:type="paragraph" w:customStyle="1" w:styleId="E829AC39E54C4581A7FD47BE022011E8">
    <w:name w:val="E829AC39E54C4581A7FD47BE022011E8"/>
    <w:rPr>
      <w:rFonts w:cs="Shruti"/>
    </w:rPr>
  </w:style>
  <w:style w:type="paragraph" w:customStyle="1" w:styleId="1B2336FEAF78425385A895CD4A919EAD">
    <w:name w:val="1B2336FEAF78425385A895CD4A919EAD"/>
    <w:rPr>
      <w:rFonts w:cs="Shruti"/>
    </w:rPr>
  </w:style>
  <w:style w:type="paragraph" w:customStyle="1" w:styleId="7D5692EE522D481C82DF7FA40F2B9FF0">
    <w:name w:val="7D5692EE522D481C82DF7FA40F2B9FF0"/>
    <w:rPr>
      <w:rFonts w:cs="Shruti"/>
    </w:rPr>
  </w:style>
  <w:style w:type="paragraph" w:customStyle="1" w:styleId="DC42003FE032400E965C8FE3E1331BB2">
    <w:name w:val="DC42003FE032400E965C8FE3E1331BB2"/>
    <w:rPr>
      <w:rFonts w:cs="Shruti"/>
    </w:rPr>
  </w:style>
  <w:style w:type="paragraph" w:customStyle="1" w:styleId="F7C7F0BA05614A4BBF5F6FF1B0B0B60E">
    <w:name w:val="F7C7F0BA05614A4BBF5F6FF1B0B0B60E"/>
    <w:rPr>
      <w:rFonts w:cs="Shruti"/>
    </w:rPr>
  </w:style>
  <w:style w:type="character" w:styleId="Emphasis">
    <w:name w:val="Emphasis"/>
    <w:basedOn w:val="DefaultParagraphFont"/>
    <w:uiPriority w:val="11"/>
    <w:qFormat/>
    <w:rPr>
      <w:b w:val="0"/>
      <w:iCs/>
      <w:color w:val="3071C3" w:themeColor="text2" w:themeTint="BF"/>
      <w:sz w:val="26"/>
    </w:rPr>
  </w:style>
  <w:style w:type="paragraph" w:customStyle="1" w:styleId="8AD4D98885724E6CA0BDD5B89E7CF284">
    <w:name w:val="8AD4D98885724E6CA0BDD5B89E7CF284"/>
    <w:rPr>
      <w:rFonts w:cs="Shruti"/>
    </w:rPr>
  </w:style>
  <w:style w:type="paragraph" w:customStyle="1" w:styleId="E49CAFA7A45E4ECC832FCB3BE6D0777E">
    <w:name w:val="E49CAFA7A45E4ECC832FCB3BE6D0777E"/>
    <w:rPr>
      <w:rFonts w:cs="Shruti"/>
    </w:rPr>
  </w:style>
  <w:style w:type="paragraph" w:customStyle="1" w:styleId="7A623239AFCB4AC6B3ABCE7579FB39FD">
    <w:name w:val="7A623239AFCB4AC6B3ABCE7579FB39FD"/>
    <w:rPr>
      <w:rFonts w:cs="Shruti"/>
    </w:rPr>
  </w:style>
  <w:style w:type="paragraph" w:customStyle="1" w:styleId="20EF2FDB43654EF1AE1EC2287904D128">
    <w:name w:val="20EF2FDB43654EF1AE1EC2287904D128"/>
    <w:rPr>
      <w:rFonts w:cs="Shruti"/>
    </w:rPr>
  </w:style>
  <w:style w:type="paragraph" w:customStyle="1" w:styleId="C0D0AD258D73483087F0281A2C36C50E">
    <w:name w:val="C0D0AD258D73483087F0281A2C36C50E"/>
    <w:rPr>
      <w:rFonts w:cs="Shruti"/>
    </w:rPr>
  </w:style>
  <w:style w:type="paragraph" w:customStyle="1" w:styleId="A644207D1A9B4DC98949C9B99220C44C">
    <w:name w:val="A644207D1A9B4DC98949C9B99220C44C"/>
    <w:rPr>
      <w:rFonts w:cs="Shruti"/>
    </w:rPr>
  </w:style>
  <w:style w:type="paragraph" w:customStyle="1" w:styleId="D5E58ECAA8234FD88EF72CB3846FA624">
    <w:name w:val="D5E58ECAA8234FD88EF72CB3846FA624"/>
    <w:rPr>
      <w:rFonts w:cs="Shruti"/>
    </w:rPr>
  </w:style>
  <w:style w:type="paragraph" w:customStyle="1" w:styleId="B79E85CA02F244A39B6F8F52FB07009F">
    <w:name w:val="B79E85CA02F244A39B6F8F52FB07009F"/>
    <w:rPr>
      <w:rFonts w:cs="Shruti"/>
    </w:rPr>
  </w:style>
  <w:style w:type="paragraph" w:customStyle="1" w:styleId="9B0BE929A2B74232B5E50AD46EE02095">
    <w:name w:val="9B0BE929A2B74232B5E50AD46EE02095"/>
    <w:rPr>
      <w:rFonts w:cs="Shruti"/>
    </w:rPr>
  </w:style>
  <w:style w:type="paragraph" w:customStyle="1" w:styleId="1C1403F5270F42ED953C5D53DF195F26">
    <w:name w:val="1C1403F5270F42ED953C5D53DF195F26"/>
    <w:rPr>
      <w:rFonts w:cs="Shruti"/>
    </w:rPr>
  </w:style>
  <w:style w:type="paragraph" w:customStyle="1" w:styleId="0A4F07B3F1374503B698C5B6B68436A0">
    <w:name w:val="0A4F07B3F1374503B698C5B6B68436A0"/>
    <w:rPr>
      <w:rFonts w:cs="Shruti"/>
    </w:rPr>
  </w:style>
  <w:style w:type="paragraph" w:customStyle="1" w:styleId="EAA065D7BA794047ACDE784600C9A9AD">
    <w:name w:val="EAA065D7BA794047ACDE784600C9A9AD"/>
    <w:rPr>
      <w:rFonts w:cs="Shruti"/>
    </w:rPr>
  </w:style>
  <w:style w:type="paragraph" w:customStyle="1" w:styleId="BDEF408A978246FC9A7A4D110930A0C6">
    <w:name w:val="BDEF408A978246FC9A7A4D110930A0C6"/>
    <w:rPr>
      <w:rFonts w:cs="Shruti"/>
    </w:rPr>
  </w:style>
  <w:style w:type="paragraph" w:customStyle="1" w:styleId="DA3BA4A2241E4146B8A3EBD606162A7A">
    <w:name w:val="DA3BA4A2241E4146B8A3EBD606162A7A"/>
    <w:rPr>
      <w:rFonts w:cs="Shruti"/>
    </w:rPr>
  </w:style>
  <w:style w:type="paragraph" w:customStyle="1" w:styleId="B566211FBD1A4FD3A1A7E82BB47D299D">
    <w:name w:val="B566211FBD1A4FD3A1A7E82BB47D299D"/>
    <w:rPr>
      <w:rFonts w:cs="Shruti"/>
    </w:rPr>
  </w:style>
  <w:style w:type="paragraph" w:customStyle="1" w:styleId="F3FE336001B44E4DABB3EF8EF80D0E13">
    <w:name w:val="F3FE336001B44E4DABB3EF8EF80D0E13"/>
    <w:rPr>
      <w:rFonts w:cs="Shruti"/>
    </w:rPr>
  </w:style>
  <w:style w:type="paragraph" w:customStyle="1" w:styleId="F0EA2B16F0444FF0B696236399A2DEFB">
    <w:name w:val="F0EA2B16F0444FF0B696236399A2DEFB"/>
    <w:rPr>
      <w:rFonts w:cs="Shruti"/>
    </w:rPr>
  </w:style>
  <w:style w:type="paragraph" w:customStyle="1" w:styleId="5E8460A01B694A409F256590C379EE1D">
    <w:name w:val="5E8460A01B694A409F256590C379EE1D"/>
    <w:rPr>
      <w:rFonts w:cs="Shruti"/>
    </w:rPr>
  </w:style>
  <w:style w:type="paragraph" w:customStyle="1" w:styleId="41FFF93284474126B4D25801198C9261">
    <w:name w:val="41FFF93284474126B4D25801198C9261"/>
    <w:rPr>
      <w:rFonts w:cs="Shruti"/>
    </w:rPr>
  </w:style>
  <w:style w:type="paragraph" w:customStyle="1" w:styleId="E44362017F51430A8E433222654B77C2">
    <w:name w:val="E44362017F51430A8E433222654B77C2"/>
    <w:rPr>
      <w:rFonts w:cs="Shruti"/>
    </w:rPr>
  </w:style>
  <w:style w:type="paragraph" w:customStyle="1" w:styleId="A5E4D5364B2043D290C95FECC9ED9490">
    <w:name w:val="A5E4D5364B2043D290C95FECC9ED9490"/>
    <w:rPr>
      <w:rFonts w:cs="Shruti"/>
    </w:rPr>
  </w:style>
  <w:style w:type="paragraph" w:customStyle="1" w:styleId="78B8332EA39E4F5B891F9F1621AA9796">
    <w:name w:val="78B8332EA39E4F5B891F9F1621AA9796"/>
    <w:rPr>
      <w:rFonts w:cs="Shruti"/>
    </w:rPr>
  </w:style>
  <w:style w:type="paragraph" w:customStyle="1" w:styleId="7D830B41C5D74984B6311A19CB695782">
    <w:name w:val="7D830B41C5D74984B6311A19CB695782"/>
    <w:rPr>
      <w:rFonts w:cs="Shruti"/>
    </w:rPr>
  </w:style>
  <w:style w:type="paragraph" w:customStyle="1" w:styleId="F803490016A7442DBFCC3E204F780B22">
    <w:name w:val="F803490016A7442DBFCC3E204F780B22"/>
    <w:rPr>
      <w:rFonts w:cs="Shruti"/>
    </w:rPr>
  </w:style>
  <w:style w:type="paragraph" w:customStyle="1" w:styleId="CE1F716D988D4C24B147411A8B492A36">
    <w:name w:val="CE1F716D988D4C24B147411A8B492A36"/>
    <w:rPr>
      <w:rFonts w:cs="Shruti"/>
    </w:rPr>
  </w:style>
  <w:style w:type="paragraph" w:customStyle="1" w:styleId="499E04967EEB4E9BB3B040D9FA756E2A">
    <w:name w:val="499E04967EEB4E9BB3B040D9FA756E2A"/>
    <w:rPr>
      <w:rFonts w:cs="Shruti"/>
    </w:rPr>
  </w:style>
  <w:style w:type="paragraph" w:customStyle="1" w:styleId="CDD1C04BC3684835912356B4A3D365CD">
    <w:name w:val="CDD1C04BC3684835912356B4A3D365CD"/>
    <w:rPr>
      <w:rFonts w:cs="Shruti"/>
    </w:rPr>
  </w:style>
  <w:style w:type="paragraph" w:customStyle="1" w:styleId="20ECAFA3E6F548C68E845C049E307C95">
    <w:name w:val="20ECAFA3E6F548C68E845C049E307C95"/>
    <w:rPr>
      <w:rFonts w:cs="Shruti"/>
    </w:rPr>
  </w:style>
  <w:style w:type="paragraph" w:customStyle="1" w:styleId="87AFF3A5118443229EB0987E0C12BAF2">
    <w:name w:val="87AFF3A5118443229EB0987E0C12BAF2"/>
    <w:rPr>
      <w:rFonts w:cs="Shruti"/>
    </w:rPr>
  </w:style>
  <w:style w:type="paragraph" w:customStyle="1" w:styleId="3CD00B11BAB140D282AA568705CEF2AB">
    <w:name w:val="3CD00B11BAB140D282AA568705CEF2AB"/>
    <w:rPr>
      <w:rFonts w:cs="Shruti"/>
    </w:rPr>
  </w:style>
  <w:style w:type="paragraph" w:customStyle="1" w:styleId="CC547AFE3CDE4CE39069C7EFF412D5F3">
    <w:name w:val="CC547AFE3CDE4CE39069C7EFF412D5F3"/>
    <w:rPr>
      <w:rFonts w:cs="Shruti"/>
    </w:rPr>
  </w:style>
  <w:style w:type="paragraph" w:customStyle="1" w:styleId="5DE98F3EC04D496EB78A53B978B4780D">
    <w:name w:val="5DE98F3EC04D496EB78A53B978B4780D"/>
    <w:rPr>
      <w:rFonts w:cs="Shruti"/>
    </w:rPr>
  </w:style>
  <w:style w:type="paragraph" w:customStyle="1" w:styleId="7663C851E7A84E33AA8A9AAF18C680CA">
    <w:name w:val="7663C851E7A84E33AA8A9AAF18C680CA"/>
    <w:rPr>
      <w:rFonts w:cs="Shruti"/>
    </w:rPr>
  </w:style>
  <w:style w:type="paragraph" w:customStyle="1" w:styleId="728F887B84914EE993C8F346E6D29F01">
    <w:name w:val="728F887B84914EE993C8F346E6D29F01"/>
    <w:rPr>
      <w:rFonts w:cs="Shruti"/>
    </w:rPr>
  </w:style>
  <w:style w:type="paragraph" w:customStyle="1" w:styleId="71AAC3B5B8494726AC831034B9C1354A">
    <w:name w:val="71AAC3B5B8494726AC831034B9C1354A"/>
    <w:rPr>
      <w:rFonts w:cs="Shruti"/>
    </w:rPr>
  </w:style>
  <w:style w:type="paragraph" w:customStyle="1" w:styleId="34BAF6951AD7452082F9542FE731A8EA">
    <w:name w:val="34BAF6951AD7452082F9542FE731A8EA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Tadha vadi,Sarangpur road,</CompanyAddress>
  <CompanyPhone>+918200969373</CompanyPhone>
  <CompanyFax/>
  <CompanyEmail>lafidodiya9421@gmail.com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www.linkedin.com/in/latta-dodiya</cp:keywords>
  <cp:lastModifiedBy/>
  <cp:revision>1</cp:revision>
  <dcterms:created xsi:type="dcterms:W3CDTF">2020-08-20T04:52:00Z</dcterms:created>
  <dcterms:modified xsi:type="dcterms:W3CDTF">2020-08-26T04:51:00Z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